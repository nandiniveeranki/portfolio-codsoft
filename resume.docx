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920E36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B4D6CD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31CECD" wp14:editId="4E59AE09">
                      <wp:extent cx="2122805" cy="2609850"/>
                      <wp:effectExtent l="19050" t="19050" r="298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6098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4AF8DB" id="Oval 2" o:spid="_x0000_s1026" alt="Title: Professional Headshot of Man" style="width:167.15pt;height:2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455A76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04342B" w14:textId="211040EF" w:rsidR="001B2ABD" w:rsidRDefault="00406104" w:rsidP="001B2ABD">
            <w:pPr>
              <w:pStyle w:val="Title"/>
            </w:pPr>
            <w:r>
              <w:t>nandini veeranki</w:t>
            </w:r>
          </w:p>
          <w:p w14:paraId="6D524B55" w14:textId="086EFDE9" w:rsidR="001B2ABD" w:rsidRDefault="00406104" w:rsidP="001B2ABD">
            <w:pPr>
              <w:pStyle w:val="Subtitle"/>
            </w:pPr>
            <w:r>
              <w:rPr>
                <w:spacing w:val="0"/>
                <w:w w:val="100"/>
              </w:rPr>
              <w:t>Web designer</w:t>
            </w:r>
          </w:p>
        </w:tc>
      </w:tr>
      <w:tr w:rsidR="001B2ABD" w14:paraId="1707ACDE" w14:textId="77777777" w:rsidTr="001B2ABD">
        <w:tc>
          <w:tcPr>
            <w:tcW w:w="3600" w:type="dxa"/>
          </w:tcPr>
          <w:p w14:paraId="4DC1CE00" w14:textId="2877D10F" w:rsidR="001B2ABD" w:rsidRDefault="00A61A2B" w:rsidP="00036450">
            <w:pPr>
              <w:pStyle w:val="Heading3"/>
            </w:pPr>
            <w:r>
              <w:t xml:space="preserve">Soft skills </w:t>
            </w:r>
          </w:p>
          <w:p w14:paraId="60B266D9" w14:textId="1ED1BA97" w:rsidR="00036450" w:rsidRDefault="00A61A2B" w:rsidP="00A61A2B">
            <w:pPr>
              <w:pStyle w:val="ListParagraph"/>
              <w:numPr>
                <w:ilvl w:val="0"/>
                <w:numId w:val="6"/>
              </w:numPr>
            </w:pPr>
            <w:r>
              <w:t>Time management</w:t>
            </w:r>
          </w:p>
          <w:p w14:paraId="075D38D0" w14:textId="1AA96E7B" w:rsidR="00A61A2B" w:rsidRDefault="00A61A2B" w:rsidP="00A61A2B">
            <w:pPr>
              <w:pStyle w:val="ListParagraph"/>
              <w:numPr>
                <w:ilvl w:val="0"/>
                <w:numId w:val="6"/>
              </w:numPr>
            </w:pPr>
            <w:r>
              <w:t>Team work</w:t>
            </w:r>
          </w:p>
          <w:p w14:paraId="08AB4B48" w14:textId="77E3B328" w:rsidR="00A61A2B" w:rsidRDefault="00216AB5" w:rsidP="00A61A2B">
            <w:pPr>
              <w:pStyle w:val="ListParagraph"/>
              <w:numPr>
                <w:ilvl w:val="0"/>
                <w:numId w:val="6"/>
              </w:numPr>
            </w:pPr>
            <w:r>
              <w:t>Communication</w:t>
            </w:r>
          </w:p>
          <w:p w14:paraId="100868A7" w14:textId="74295562" w:rsidR="00216AB5" w:rsidRDefault="00216AB5" w:rsidP="00A61A2B">
            <w:pPr>
              <w:pStyle w:val="ListParagraph"/>
              <w:numPr>
                <w:ilvl w:val="0"/>
                <w:numId w:val="6"/>
              </w:numPr>
            </w:pPr>
            <w:r>
              <w:t>Work ethic</w:t>
            </w:r>
          </w:p>
          <w:p w14:paraId="372072F7" w14:textId="77777777" w:rsidR="00036450" w:rsidRDefault="00036450" w:rsidP="00036450"/>
          <w:sdt>
            <w:sdtPr>
              <w:id w:val="-1954003311"/>
              <w:placeholder>
                <w:docPart w:val="C8D15B049EC345E29599F832AEB4FB9F"/>
              </w:placeholder>
              <w:temporary/>
              <w:showingPlcHdr/>
              <w15:appearance w15:val="hidden"/>
            </w:sdtPr>
            <w:sdtContent>
              <w:p w14:paraId="72E7494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CA7F001D4F147999BD0364491CE27F7"/>
              </w:placeholder>
              <w:temporary/>
              <w:showingPlcHdr/>
              <w15:appearance w15:val="hidden"/>
            </w:sdtPr>
            <w:sdtContent>
              <w:p w14:paraId="2DF39AB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5840C10" w14:textId="1967712E" w:rsidR="004D3011" w:rsidRDefault="00406104" w:rsidP="004D3011">
            <w:r>
              <w:t>9**********</w:t>
            </w:r>
          </w:p>
          <w:p w14:paraId="51C0C238" w14:textId="306DB440" w:rsidR="004D3011" w:rsidRDefault="004D3011" w:rsidP="004D3011"/>
          <w:p w14:paraId="6AE7C093" w14:textId="77777777" w:rsidR="004D3011" w:rsidRDefault="004D3011" w:rsidP="004D3011"/>
          <w:sdt>
            <w:sdtPr>
              <w:id w:val="-240260293"/>
              <w:placeholder>
                <w:docPart w:val="77DB65184B0C455199AF2C7E8DF0858E"/>
              </w:placeholder>
              <w:temporary/>
              <w:showingPlcHdr/>
              <w15:appearance w15:val="hidden"/>
            </w:sdtPr>
            <w:sdtContent>
              <w:p w14:paraId="57D3A643" w14:textId="6ED9EE71" w:rsidR="004D3011" w:rsidRDefault="004D3011" w:rsidP="004D3011">
                <w:r w:rsidRPr="004D3011">
                  <w:t>EMAIL:</w:t>
                </w:r>
              </w:p>
            </w:sdtContent>
          </w:sdt>
          <w:p w14:paraId="6D9E30AE" w14:textId="0DFEB236" w:rsidR="00036450" w:rsidRPr="00E4381A" w:rsidRDefault="00406104" w:rsidP="004D3011">
            <w:pPr>
              <w:rPr>
                <w:rStyle w:val="Hyperlink"/>
              </w:rPr>
            </w:pPr>
            <w:r>
              <w:t>n********@gmail.com</w:t>
            </w:r>
          </w:p>
          <w:sdt>
            <w:sdtPr>
              <w:id w:val="-1444214663"/>
              <w:placeholder>
                <w:docPart w:val="B1423C92EB804C0F96C9816B1A9A191C"/>
              </w:placeholder>
              <w:temporary/>
              <w:showingPlcHdr/>
              <w15:appearance w15:val="hidden"/>
            </w:sdtPr>
            <w:sdtContent>
              <w:p w14:paraId="68BE62F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06C3B18" w14:textId="77777777" w:rsidR="004D3011" w:rsidRDefault="00216AB5" w:rsidP="00216AB5">
            <w:pPr>
              <w:pStyle w:val="ListParagraph"/>
              <w:numPr>
                <w:ilvl w:val="0"/>
                <w:numId w:val="7"/>
              </w:numPr>
            </w:pPr>
            <w:r>
              <w:t>Problem solving</w:t>
            </w:r>
          </w:p>
          <w:p w14:paraId="6A9F2793" w14:textId="77777777" w:rsidR="00216AB5" w:rsidRDefault="00216AB5" w:rsidP="00216AB5">
            <w:pPr>
              <w:pStyle w:val="ListParagraph"/>
              <w:numPr>
                <w:ilvl w:val="0"/>
                <w:numId w:val="7"/>
              </w:numPr>
            </w:pPr>
            <w:r>
              <w:t xml:space="preserve">Dancing </w:t>
            </w:r>
          </w:p>
          <w:p w14:paraId="53192332" w14:textId="64C6207C" w:rsidR="00216AB5" w:rsidRDefault="00216AB5" w:rsidP="00216AB5">
            <w:pPr>
              <w:pStyle w:val="ListParagraph"/>
              <w:numPr>
                <w:ilvl w:val="0"/>
                <w:numId w:val="7"/>
              </w:numPr>
            </w:pPr>
            <w:r>
              <w:t>Photography</w:t>
            </w:r>
          </w:p>
          <w:p w14:paraId="2D8F579C" w14:textId="6B60275D" w:rsidR="00216AB5" w:rsidRPr="004D3011" w:rsidRDefault="00216AB5" w:rsidP="00216AB5">
            <w:pPr>
              <w:pStyle w:val="ListParagraph"/>
            </w:pPr>
          </w:p>
        </w:tc>
        <w:tc>
          <w:tcPr>
            <w:tcW w:w="720" w:type="dxa"/>
          </w:tcPr>
          <w:p w14:paraId="6F20CE2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58161DCD20E418CA7366003D7A521CC"/>
              </w:placeholder>
              <w:temporary/>
              <w:showingPlcHdr/>
              <w15:appearance w15:val="hidden"/>
            </w:sdtPr>
            <w:sdtContent>
              <w:p w14:paraId="589220E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065E71" w14:textId="43D4E663" w:rsidR="00036450" w:rsidRPr="00036450" w:rsidRDefault="00406104" w:rsidP="00B359E4">
            <w:pPr>
              <w:pStyle w:val="Heading4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</w:t>
            </w:r>
          </w:p>
          <w:p w14:paraId="0677F632" w14:textId="1A2B4AAD" w:rsidR="00036450" w:rsidRDefault="00406104" w:rsidP="00036450">
            <w:r>
              <w:t xml:space="preserve">Vignan’s </w:t>
            </w:r>
            <w:proofErr w:type="spellStart"/>
            <w:r>
              <w:t>lara</w:t>
            </w:r>
            <w:proofErr w:type="spellEnd"/>
            <w:r>
              <w:t xml:space="preserve"> institute of </w:t>
            </w:r>
            <w:proofErr w:type="spellStart"/>
            <w:r>
              <w:t>technology&amp;science</w:t>
            </w:r>
            <w:proofErr w:type="spellEnd"/>
            <w:r>
              <w:t xml:space="preserve"> (2024-2026)</w:t>
            </w:r>
          </w:p>
          <w:p w14:paraId="6E51FB5C" w14:textId="0918994C" w:rsidR="00406104" w:rsidRDefault="00406104" w:rsidP="00036450">
            <w:r>
              <w:t>Continuing education…</w:t>
            </w:r>
          </w:p>
          <w:p w14:paraId="77F8D6C2" w14:textId="3AEBEA63" w:rsidR="00406104" w:rsidRDefault="00406104" w:rsidP="00406104">
            <w:pPr>
              <w:pStyle w:val="ListParagraph"/>
              <w:numPr>
                <w:ilvl w:val="0"/>
                <w:numId w:val="1"/>
              </w:numPr>
            </w:pPr>
            <w:r>
              <w:t>Completed course work in web development, machine learning</w:t>
            </w:r>
          </w:p>
          <w:p w14:paraId="16B7EBEC" w14:textId="3A20820C" w:rsidR="00406104" w:rsidRDefault="00406104" w:rsidP="0040610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4 star</w:t>
            </w:r>
            <w:proofErr w:type="gramEnd"/>
            <w:r>
              <w:t xml:space="preserve"> rating in </w:t>
            </w:r>
            <w:proofErr w:type="spellStart"/>
            <w:r>
              <w:t>codechef</w:t>
            </w:r>
            <w:proofErr w:type="spellEnd"/>
            <w:r>
              <w:t xml:space="preserve"> </w:t>
            </w:r>
          </w:p>
          <w:p w14:paraId="432C96AF" w14:textId="659DC28B" w:rsidR="00036450" w:rsidRPr="00B359E4" w:rsidRDefault="00406104" w:rsidP="00B359E4">
            <w:pPr>
              <w:pStyle w:val="Heading4"/>
            </w:pPr>
            <w:r>
              <w:t xml:space="preserve">Intermediate </w:t>
            </w:r>
          </w:p>
          <w:p w14:paraId="57144A5C" w14:textId="42FD698F" w:rsidR="00036450" w:rsidRDefault="00406104" w:rsidP="00036450">
            <w:r>
              <w:t xml:space="preserve">NRI </w:t>
            </w:r>
            <w:proofErr w:type="gramStart"/>
            <w:r>
              <w:t>Academy(</w:t>
            </w:r>
            <w:proofErr w:type="gramEnd"/>
            <w:r>
              <w:t>2020-2022)</w:t>
            </w:r>
          </w:p>
          <w:p w14:paraId="10EDB25B" w14:textId="604C07FC" w:rsidR="00406104" w:rsidRDefault="00406104" w:rsidP="00406104">
            <w:pPr>
              <w:pStyle w:val="ListParagraph"/>
              <w:numPr>
                <w:ilvl w:val="0"/>
                <w:numId w:val="2"/>
              </w:numPr>
            </w:pPr>
            <w:r>
              <w:t>Percentage: 94.3%</w:t>
            </w:r>
          </w:p>
          <w:p w14:paraId="7807B459" w14:textId="0681612B" w:rsidR="00406104" w:rsidRDefault="00406104" w:rsidP="00406104">
            <w:pPr>
              <w:pStyle w:val="ListParagraph"/>
              <w:numPr>
                <w:ilvl w:val="0"/>
                <w:numId w:val="2"/>
              </w:numPr>
            </w:pPr>
            <w:r>
              <w:t>Ardent participant in knowledge gaining activities.</w:t>
            </w:r>
          </w:p>
          <w:p w14:paraId="46A0178A" w14:textId="4D8E18FC" w:rsidR="00406104" w:rsidRDefault="00406104" w:rsidP="00406104">
            <w:pPr>
              <w:rPr>
                <w:b/>
                <w:bCs/>
              </w:rPr>
            </w:pPr>
            <w:r w:rsidRPr="00406104">
              <w:rPr>
                <w:b/>
                <w:bCs/>
              </w:rPr>
              <w:t>Schooling</w:t>
            </w:r>
          </w:p>
          <w:p w14:paraId="33691066" w14:textId="62EF1445" w:rsidR="00406104" w:rsidRDefault="00406104" w:rsidP="00406104">
            <w:r w:rsidRPr="00406104">
              <w:t>NRI’</w:t>
            </w:r>
            <w:r>
              <w:t>s Indian Springs (SSC: 2020)</w:t>
            </w:r>
          </w:p>
          <w:p w14:paraId="13011139" w14:textId="19F44832" w:rsidR="00406104" w:rsidRDefault="00406104" w:rsidP="00406104">
            <w:pPr>
              <w:pStyle w:val="ListParagraph"/>
              <w:numPr>
                <w:ilvl w:val="0"/>
                <w:numId w:val="4"/>
              </w:numPr>
            </w:pPr>
            <w:r>
              <w:t>CGPA:10/10</w:t>
            </w:r>
          </w:p>
          <w:p w14:paraId="674D655B" w14:textId="09E9C788" w:rsidR="00406104" w:rsidRDefault="00406104" w:rsidP="00406104">
            <w:pPr>
              <w:pStyle w:val="ListParagraph"/>
              <w:numPr>
                <w:ilvl w:val="0"/>
                <w:numId w:val="4"/>
              </w:numPr>
            </w:pPr>
            <w:r>
              <w:t>Super scholar for 6 consecutive years</w:t>
            </w:r>
          </w:p>
          <w:p w14:paraId="685E1BA3" w14:textId="718F03A7" w:rsidR="00406104" w:rsidRDefault="00406104" w:rsidP="00036450">
            <w:pPr>
              <w:pStyle w:val="ListParagraph"/>
              <w:numPr>
                <w:ilvl w:val="0"/>
                <w:numId w:val="4"/>
              </w:numPr>
            </w:pPr>
            <w:r>
              <w:t xml:space="preserve">Active participant in co-curricular and </w:t>
            </w:r>
            <w:proofErr w:type="spellStart"/>
            <w:r>
              <w:t>extra curricular</w:t>
            </w:r>
            <w:proofErr w:type="spellEnd"/>
            <w:r>
              <w:t xml:space="preserve"> activities.</w:t>
            </w:r>
          </w:p>
          <w:p w14:paraId="40759CDD" w14:textId="542E1AAB" w:rsidR="00036450" w:rsidRDefault="00406104" w:rsidP="00036450">
            <w:pPr>
              <w:pStyle w:val="Heading2"/>
            </w:pPr>
            <w:r>
              <w:t>certifications</w:t>
            </w:r>
          </w:p>
          <w:p w14:paraId="46682E48" w14:textId="4AEBD5EC" w:rsidR="004D3011" w:rsidRDefault="00A61A2B" w:rsidP="00406104">
            <w:pPr>
              <w:pStyle w:val="ListParagraph"/>
              <w:numPr>
                <w:ilvl w:val="0"/>
                <w:numId w:val="5"/>
              </w:numPr>
            </w:pPr>
            <w:r w:rsidRPr="00A61A2B">
              <w:t>NPTEL certification in python course</w:t>
            </w:r>
          </w:p>
          <w:p w14:paraId="7D619AE6" w14:textId="17F0F38A" w:rsidR="00A61A2B" w:rsidRDefault="00A61A2B" w:rsidP="00406104">
            <w:pPr>
              <w:pStyle w:val="ListParagraph"/>
              <w:numPr>
                <w:ilvl w:val="0"/>
                <w:numId w:val="5"/>
              </w:numPr>
            </w:pPr>
            <w:r w:rsidRPr="00A61A2B">
              <w:t>CISCO certification in python programming</w:t>
            </w:r>
          </w:p>
          <w:p w14:paraId="6945A310" w14:textId="45F7287A" w:rsidR="00A61A2B" w:rsidRDefault="00A61A2B" w:rsidP="00406104">
            <w:pPr>
              <w:pStyle w:val="ListParagraph"/>
              <w:numPr>
                <w:ilvl w:val="0"/>
                <w:numId w:val="5"/>
              </w:numPr>
            </w:pPr>
            <w:r w:rsidRPr="00A61A2B">
              <w:t>NPTEL certification in cloud computing</w:t>
            </w:r>
          </w:p>
          <w:p w14:paraId="53C85B48" w14:textId="691C0E6B" w:rsidR="00A61A2B" w:rsidRDefault="00A61A2B" w:rsidP="00406104">
            <w:pPr>
              <w:pStyle w:val="ListParagraph"/>
              <w:numPr>
                <w:ilvl w:val="0"/>
                <w:numId w:val="5"/>
              </w:numPr>
            </w:pPr>
            <w:r w:rsidRPr="00A61A2B">
              <w:t>NPTEL certification in machine learning</w:t>
            </w:r>
          </w:p>
          <w:p w14:paraId="72D63301" w14:textId="3C6FDC95" w:rsidR="00A61A2B" w:rsidRDefault="00A61A2B" w:rsidP="00406104">
            <w:pPr>
              <w:pStyle w:val="ListParagraph"/>
              <w:numPr>
                <w:ilvl w:val="0"/>
                <w:numId w:val="5"/>
              </w:numPr>
            </w:pPr>
            <w:r w:rsidRPr="00A61A2B">
              <w:t>CISCO certification in cyber security</w:t>
            </w:r>
          </w:p>
          <w:p w14:paraId="25C46875" w14:textId="0E8AB54A" w:rsidR="004D3011" w:rsidRDefault="00A61A2B" w:rsidP="0003645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61A2B">
              <w:t>Edx</w:t>
            </w:r>
            <w:proofErr w:type="spellEnd"/>
            <w:r w:rsidRPr="00A61A2B">
              <w:t xml:space="preserve"> certification in data </w:t>
            </w:r>
            <w:proofErr w:type="spellStart"/>
            <w:r w:rsidRPr="00A61A2B">
              <w:t>visualisation</w:t>
            </w:r>
            <w:proofErr w:type="spellEnd"/>
            <w:r w:rsidRPr="00A61A2B">
              <w:t xml:space="preserve"> using python</w:t>
            </w:r>
          </w:p>
          <w:sdt>
            <w:sdtPr>
              <w:id w:val="1669594239"/>
              <w:placeholder>
                <w:docPart w:val="A3C37BC61A514773AE652AAE9364886E"/>
              </w:placeholder>
              <w:temporary/>
              <w:showingPlcHdr/>
              <w15:appearance w15:val="hidden"/>
            </w:sdtPr>
            <w:sdtContent>
              <w:p w14:paraId="7AE8245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C74DFD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5644D3A" wp14:editId="23068E28">
                  <wp:extent cx="39471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1C7F7ED7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0108B" w14:textId="77777777" w:rsidR="00E12B91" w:rsidRDefault="00E12B91" w:rsidP="000C45FF">
      <w:r>
        <w:separator/>
      </w:r>
    </w:p>
  </w:endnote>
  <w:endnote w:type="continuationSeparator" w:id="0">
    <w:p w14:paraId="10B06EB5" w14:textId="77777777" w:rsidR="00E12B91" w:rsidRDefault="00E12B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8DE13" w14:textId="77777777" w:rsidR="00E12B91" w:rsidRDefault="00E12B91" w:rsidP="000C45FF">
      <w:r>
        <w:separator/>
      </w:r>
    </w:p>
  </w:footnote>
  <w:footnote w:type="continuationSeparator" w:id="0">
    <w:p w14:paraId="3BCA0FD5" w14:textId="77777777" w:rsidR="00E12B91" w:rsidRDefault="00E12B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E7C8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241F22" wp14:editId="0ECB13E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2567"/>
    <w:multiLevelType w:val="hybridMultilevel"/>
    <w:tmpl w:val="26B6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61B"/>
    <w:multiLevelType w:val="hybridMultilevel"/>
    <w:tmpl w:val="C9DC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707D"/>
    <w:multiLevelType w:val="hybridMultilevel"/>
    <w:tmpl w:val="9550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C10"/>
    <w:multiLevelType w:val="hybridMultilevel"/>
    <w:tmpl w:val="AE66F6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10CAC"/>
    <w:multiLevelType w:val="hybridMultilevel"/>
    <w:tmpl w:val="83CC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7765"/>
    <w:multiLevelType w:val="hybridMultilevel"/>
    <w:tmpl w:val="3FC02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419B3"/>
    <w:multiLevelType w:val="hybridMultilevel"/>
    <w:tmpl w:val="08BE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329697">
    <w:abstractNumId w:val="0"/>
  </w:num>
  <w:num w:numId="2" w16cid:durableId="1397899509">
    <w:abstractNumId w:val="2"/>
  </w:num>
  <w:num w:numId="3" w16cid:durableId="191111690">
    <w:abstractNumId w:val="1"/>
  </w:num>
  <w:num w:numId="4" w16cid:durableId="1855993530">
    <w:abstractNumId w:val="4"/>
  </w:num>
  <w:num w:numId="5" w16cid:durableId="1192647848">
    <w:abstractNumId w:val="5"/>
  </w:num>
  <w:num w:numId="6" w16cid:durableId="1262572417">
    <w:abstractNumId w:val="3"/>
  </w:num>
  <w:num w:numId="7" w16cid:durableId="1806315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04"/>
    <w:rsid w:val="00036450"/>
    <w:rsid w:val="000834B5"/>
    <w:rsid w:val="00094499"/>
    <w:rsid w:val="000C45FF"/>
    <w:rsid w:val="000E3FD1"/>
    <w:rsid w:val="000F5877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6AB5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6104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2616C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61A2B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0005"/>
    <w:rsid w:val="00DA1F4D"/>
    <w:rsid w:val="00DD172A"/>
    <w:rsid w:val="00E12B91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5D5E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0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</c:v>
                </c:pt>
                <c:pt idx="1">
                  <c:v>python  </c:v>
                </c:pt>
                <c:pt idx="2">
                  <c:v>JAVA programming </c:v>
                </c:pt>
                <c:pt idx="3">
                  <c:v>MS office </c:v>
                </c:pt>
                <c:pt idx="4">
                  <c:v>web development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D15B049EC345E29599F832AEB4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6B03-D8F9-42EC-8772-34C06F72CC5F}"/>
      </w:docPartPr>
      <w:docPartBody>
        <w:p w:rsidR="00000000" w:rsidRDefault="00000000">
          <w:pPr>
            <w:pStyle w:val="C8D15B049EC345E29599F832AEB4FB9F"/>
          </w:pPr>
          <w:r w:rsidRPr="00CB0055">
            <w:t>Contact</w:t>
          </w:r>
        </w:p>
      </w:docPartBody>
    </w:docPart>
    <w:docPart>
      <w:docPartPr>
        <w:name w:val="DCA7F001D4F147999BD0364491CE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96AA4-12DF-4437-A5D4-68A427FE8540}"/>
      </w:docPartPr>
      <w:docPartBody>
        <w:p w:rsidR="00000000" w:rsidRDefault="00000000">
          <w:pPr>
            <w:pStyle w:val="DCA7F001D4F147999BD0364491CE27F7"/>
          </w:pPr>
          <w:r w:rsidRPr="004D3011">
            <w:t>PHONE:</w:t>
          </w:r>
        </w:p>
      </w:docPartBody>
    </w:docPart>
    <w:docPart>
      <w:docPartPr>
        <w:name w:val="77DB65184B0C455199AF2C7E8DF08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77620-C80F-4B55-B23C-8785017E6FAF}"/>
      </w:docPartPr>
      <w:docPartBody>
        <w:p w:rsidR="00000000" w:rsidRDefault="00000000">
          <w:pPr>
            <w:pStyle w:val="77DB65184B0C455199AF2C7E8DF0858E"/>
          </w:pPr>
          <w:r w:rsidRPr="004D3011">
            <w:t>EMAIL:</w:t>
          </w:r>
        </w:p>
      </w:docPartBody>
    </w:docPart>
    <w:docPart>
      <w:docPartPr>
        <w:name w:val="B1423C92EB804C0F96C9816B1A9A1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5193F-3548-4014-9038-75C22CB304C2}"/>
      </w:docPartPr>
      <w:docPartBody>
        <w:p w:rsidR="00000000" w:rsidRDefault="00000000">
          <w:pPr>
            <w:pStyle w:val="B1423C92EB804C0F96C9816B1A9A191C"/>
          </w:pPr>
          <w:r w:rsidRPr="00CB0055">
            <w:t>Hobbies</w:t>
          </w:r>
        </w:p>
      </w:docPartBody>
    </w:docPart>
    <w:docPart>
      <w:docPartPr>
        <w:name w:val="758161DCD20E418CA7366003D7A5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15D15-4376-4024-B31B-8DBC36E20E81}"/>
      </w:docPartPr>
      <w:docPartBody>
        <w:p w:rsidR="00000000" w:rsidRDefault="00000000">
          <w:pPr>
            <w:pStyle w:val="758161DCD20E418CA7366003D7A521CC"/>
          </w:pPr>
          <w:r w:rsidRPr="00036450">
            <w:t>EDUCATION</w:t>
          </w:r>
        </w:p>
      </w:docPartBody>
    </w:docPart>
    <w:docPart>
      <w:docPartPr>
        <w:name w:val="A3C37BC61A514773AE652AAE93648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A905C-9DC6-40A1-AF79-DC91C8D01B8E}"/>
      </w:docPartPr>
      <w:docPartBody>
        <w:p w:rsidR="00000000" w:rsidRDefault="00000000">
          <w:pPr>
            <w:pStyle w:val="A3C37BC61A514773AE652AAE9364886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26"/>
    <w:rsid w:val="000F5877"/>
    <w:rsid w:val="008333AF"/>
    <w:rsid w:val="00E5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F7EFD28E24400B8CCE2CAD21F62B1">
    <w:name w:val="F27F7EFD28E24400B8CCE2CAD21F62B1"/>
  </w:style>
  <w:style w:type="paragraph" w:customStyle="1" w:styleId="7332A63F8B4A43719D8B11E2799F3978">
    <w:name w:val="7332A63F8B4A43719D8B11E2799F3978"/>
  </w:style>
  <w:style w:type="paragraph" w:customStyle="1" w:styleId="F93C6EEBB48B4DF19BC9651FDECAF73C">
    <w:name w:val="F93C6EEBB48B4DF19BC9651FDECAF73C"/>
  </w:style>
  <w:style w:type="paragraph" w:customStyle="1" w:styleId="76AECE218EF040A398DFEE9022853C8D">
    <w:name w:val="76AECE218EF040A398DFEE9022853C8D"/>
  </w:style>
  <w:style w:type="paragraph" w:customStyle="1" w:styleId="C8D15B049EC345E29599F832AEB4FB9F">
    <w:name w:val="C8D15B049EC345E29599F832AEB4FB9F"/>
  </w:style>
  <w:style w:type="paragraph" w:customStyle="1" w:styleId="DCA7F001D4F147999BD0364491CE27F7">
    <w:name w:val="DCA7F001D4F147999BD0364491CE27F7"/>
  </w:style>
  <w:style w:type="paragraph" w:customStyle="1" w:styleId="3176DB93A20940A9B6B3246BE17DE12D">
    <w:name w:val="3176DB93A20940A9B6B3246BE17DE12D"/>
  </w:style>
  <w:style w:type="paragraph" w:customStyle="1" w:styleId="46A24A79DFB94C99B1997708FA4C32EF">
    <w:name w:val="46A24A79DFB94C99B1997708FA4C32EF"/>
  </w:style>
  <w:style w:type="paragraph" w:customStyle="1" w:styleId="E8F9F1A978064B53AAEB740D23C7BDD4">
    <w:name w:val="E8F9F1A978064B53AAEB740D23C7BDD4"/>
  </w:style>
  <w:style w:type="paragraph" w:customStyle="1" w:styleId="77DB65184B0C455199AF2C7E8DF0858E">
    <w:name w:val="77DB65184B0C455199AF2C7E8DF0858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D29473048D4FB2A7864FBD3EBB1F5B">
    <w:name w:val="52D29473048D4FB2A7864FBD3EBB1F5B"/>
  </w:style>
  <w:style w:type="paragraph" w:customStyle="1" w:styleId="B1423C92EB804C0F96C9816B1A9A191C">
    <w:name w:val="B1423C92EB804C0F96C9816B1A9A191C"/>
  </w:style>
  <w:style w:type="paragraph" w:customStyle="1" w:styleId="FF4D26AC15D94C8D87F85919FB127008">
    <w:name w:val="FF4D26AC15D94C8D87F85919FB127008"/>
  </w:style>
  <w:style w:type="paragraph" w:customStyle="1" w:styleId="AD1CA633E6BB48E8BAD032185E8EE5DF">
    <w:name w:val="AD1CA633E6BB48E8BAD032185E8EE5DF"/>
  </w:style>
  <w:style w:type="paragraph" w:customStyle="1" w:styleId="623655F975874F4FA77B830EF18D29A2">
    <w:name w:val="623655F975874F4FA77B830EF18D29A2"/>
  </w:style>
  <w:style w:type="paragraph" w:customStyle="1" w:styleId="F000FA109B934A768D3A2E13AFEA06EE">
    <w:name w:val="F000FA109B934A768D3A2E13AFEA06EE"/>
  </w:style>
  <w:style w:type="paragraph" w:customStyle="1" w:styleId="758161DCD20E418CA7366003D7A521CC">
    <w:name w:val="758161DCD20E418CA7366003D7A521CC"/>
  </w:style>
  <w:style w:type="paragraph" w:customStyle="1" w:styleId="3FD547D4C5AF44B4BB4FA63505D486C1">
    <w:name w:val="3FD547D4C5AF44B4BB4FA63505D486C1"/>
  </w:style>
  <w:style w:type="paragraph" w:customStyle="1" w:styleId="5887C0531D404EB6A86D777A8D5AE254">
    <w:name w:val="5887C0531D404EB6A86D777A8D5AE254"/>
  </w:style>
  <w:style w:type="paragraph" w:customStyle="1" w:styleId="99E5D5805A8845AFA6E83F0BFE8B213B">
    <w:name w:val="99E5D5805A8845AFA6E83F0BFE8B213B"/>
  </w:style>
  <w:style w:type="paragraph" w:customStyle="1" w:styleId="537DEE9E0EDC47F885ABEFE05ED2CE17">
    <w:name w:val="537DEE9E0EDC47F885ABEFE05ED2CE17"/>
  </w:style>
  <w:style w:type="paragraph" w:customStyle="1" w:styleId="6F83E8DE7B9E4FD581C3DFB128BFBF7A">
    <w:name w:val="6F83E8DE7B9E4FD581C3DFB128BFBF7A"/>
  </w:style>
  <w:style w:type="paragraph" w:customStyle="1" w:styleId="989C0FCA797D4BBA9927C2D2F6132E61">
    <w:name w:val="989C0FCA797D4BBA9927C2D2F6132E61"/>
  </w:style>
  <w:style w:type="paragraph" w:customStyle="1" w:styleId="A711DF1CCD5E4F3B9E9D29619585F621">
    <w:name w:val="A711DF1CCD5E4F3B9E9D29619585F621"/>
  </w:style>
  <w:style w:type="paragraph" w:customStyle="1" w:styleId="B93A3DAC898047B99C52B788C6C636A2">
    <w:name w:val="B93A3DAC898047B99C52B788C6C636A2"/>
  </w:style>
  <w:style w:type="paragraph" w:customStyle="1" w:styleId="72FC948F35A34337A317D0740E5AE58E">
    <w:name w:val="72FC948F35A34337A317D0740E5AE58E"/>
  </w:style>
  <w:style w:type="paragraph" w:customStyle="1" w:styleId="95BE9BBD24734A03BF579C5B39717B2E">
    <w:name w:val="95BE9BBD24734A03BF579C5B39717B2E"/>
  </w:style>
  <w:style w:type="paragraph" w:customStyle="1" w:styleId="A5D33588626D4FF693846ADD120D2943">
    <w:name w:val="A5D33588626D4FF693846ADD120D2943"/>
  </w:style>
  <w:style w:type="paragraph" w:customStyle="1" w:styleId="1B85715543BB4A5C9EDB5291F5B26AF8">
    <w:name w:val="1B85715543BB4A5C9EDB5291F5B26AF8"/>
  </w:style>
  <w:style w:type="paragraph" w:customStyle="1" w:styleId="8E125CF5AB9A4F58B62069F3662178F0">
    <w:name w:val="8E125CF5AB9A4F58B62069F3662178F0"/>
  </w:style>
  <w:style w:type="paragraph" w:customStyle="1" w:styleId="7B7165619856432DA7FB78002821E339">
    <w:name w:val="7B7165619856432DA7FB78002821E339"/>
  </w:style>
  <w:style w:type="paragraph" w:customStyle="1" w:styleId="D649C453F57A4B339FC3341490FB8F24">
    <w:name w:val="D649C453F57A4B339FC3341490FB8F24"/>
  </w:style>
  <w:style w:type="paragraph" w:customStyle="1" w:styleId="A3B8EADC66EB41428E51A2C9DA7A8A2E">
    <w:name w:val="A3B8EADC66EB41428E51A2C9DA7A8A2E"/>
  </w:style>
  <w:style w:type="paragraph" w:customStyle="1" w:styleId="2A40CD4F0FEF496ABC4F3BA3F84DC11E">
    <w:name w:val="2A40CD4F0FEF496ABC4F3BA3F84DC11E"/>
  </w:style>
  <w:style w:type="paragraph" w:customStyle="1" w:styleId="45C0E6758FE3406AA2F6E5CD1AD82C3B">
    <w:name w:val="45C0E6758FE3406AA2F6E5CD1AD82C3B"/>
  </w:style>
  <w:style w:type="paragraph" w:customStyle="1" w:styleId="172386D6C9054B5EA49A60ECDEC5F289">
    <w:name w:val="172386D6C9054B5EA49A60ECDEC5F289"/>
  </w:style>
  <w:style w:type="paragraph" w:customStyle="1" w:styleId="55722CB6538D4489B9854CC5B1803FFB">
    <w:name w:val="55722CB6538D4489B9854CC5B1803FFB"/>
  </w:style>
  <w:style w:type="paragraph" w:customStyle="1" w:styleId="13A23E5293DD45149C093B280ED7D547">
    <w:name w:val="13A23E5293DD45149C093B280ED7D547"/>
  </w:style>
  <w:style w:type="paragraph" w:customStyle="1" w:styleId="5595719008E045B08D829D1D0720F5CA">
    <w:name w:val="5595719008E045B08D829D1D0720F5CA"/>
  </w:style>
  <w:style w:type="paragraph" w:customStyle="1" w:styleId="5F74000269484D24BF1BB3AC6D21CFE7">
    <w:name w:val="5F74000269484D24BF1BB3AC6D21CFE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3C37BC61A514773AE652AAE9364886E">
    <w:name w:val="A3C37BC61A514773AE652AAE9364886E"/>
  </w:style>
  <w:style w:type="paragraph" w:customStyle="1" w:styleId="D0E139ABAC5C45AF8270A1154AE57132">
    <w:name w:val="D0E139ABAC5C45AF8270A1154AE57132"/>
    <w:rsid w:val="00E50E26"/>
  </w:style>
  <w:style w:type="paragraph" w:customStyle="1" w:styleId="C7718DBF8ED847FAA1E7FD4ED7E312DE">
    <w:name w:val="C7718DBF8ED847FAA1E7FD4ED7E312DE"/>
    <w:rsid w:val="00E50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2024-06-04T14:42:00Z</dcterms:created>
  <dcterms:modified xsi:type="dcterms:W3CDTF">2024-06-04T14:42:00Z</dcterms:modified>
</cp:coreProperties>
</file>